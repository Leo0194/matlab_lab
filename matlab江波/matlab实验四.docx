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</w:t>
      </w:r>
      <w:r w:rsidR="000518B8">
        <w:rPr>
          <w:b/>
          <w:szCs w:val="21"/>
          <w:u w:val="single"/>
        </w:rPr>
        <w:t>29</w:t>
      </w:r>
      <w:bookmarkStart w:id="0" w:name="_GoBack"/>
      <w:bookmarkEnd w:id="0"/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</w:t>
      </w:r>
      <w:r w:rsidR="0028324F" w:rsidRPr="009B5480">
        <w:rPr>
          <w:rFonts w:ascii="宋体" w:hAnsi="宋体"/>
          <w:sz w:val="44"/>
          <w:szCs w:val="44"/>
          <w:u w:val="single"/>
        </w:rPr>
        <w:t xml:space="preserve">  </w:t>
      </w:r>
      <w:r w:rsidR="009B5480" w:rsidRPr="009B5480">
        <w:rPr>
          <w:rFonts w:ascii="宋体" w:hAnsi="宋体"/>
          <w:sz w:val="44"/>
          <w:szCs w:val="44"/>
          <w:u w:val="single"/>
        </w:rPr>
        <w:t>MATLAB</w:t>
      </w:r>
      <w:r w:rsidR="009B5480" w:rsidRPr="009B5480">
        <w:rPr>
          <w:rFonts w:ascii="宋体" w:hAnsi="宋体" w:hint="eastAsia"/>
          <w:sz w:val="44"/>
          <w:szCs w:val="44"/>
          <w:u w:val="single"/>
        </w:rPr>
        <w:t>编程实验四</w:t>
      </w:r>
      <w:r w:rsidRPr="009B5480">
        <w:rPr>
          <w:rFonts w:ascii="宋体" w:hAnsi="宋体" w:hint="eastAsia"/>
          <w:sz w:val="44"/>
          <w:szCs w:val="44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9B5480" w:rsidRPr="00D574E6" w:rsidRDefault="009B54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完成以下五项实验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7A113B" w:rsidRPr="00D574E6" w:rsidRDefault="009B54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Matlab</w:t>
      </w:r>
      <w:r>
        <w:rPr>
          <w:rFonts w:ascii="宋体" w:hAnsi="宋体" w:hint="eastAsia"/>
          <w:sz w:val="30"/>
          <w:szCs w:val="30"/>
        </w:rPr>
        <w:t>基础语法以及高等数学知识</w:t>
      </w:r>
    </w:p>
    <w:p w:rsidR="00561A3F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E21E7B" w:rsidRDefault="009B5480" w:rsidP="00E17680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1770" cy="9105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7B" w:rsidRPr="00E21E7B" w:rsidRDefault="00E21E7B" w:rsidP="00E17680">
      <w:pPr>
        <w:spacing w:line="600" w:lineRule="auto"/>
        <w:jc w:val="left"/>
        <w:rPr>
          <w:rFonts w:ascii="宋体" w:hAnsi="宋体"/>
          <w:sz w:val="56"/>
          <w:szCs w:val="56"/>
        </w:rPr>
      </w:pPr>
      <w:r w:rsidRPr="009B5480">
        <w:rPr>
          <w:rFonts w:hint="eastAsia"/>
          <w:noProof/>
          <w:sz w:val="44"/>
          <w:szCs w:val="48"/>
          <w:highlight w:val="yellow"/>
        </w:rPr>
        <w:t>代码：</w:t>
      </w:r>
    </w:p>
    <w:p w:rsidR="00E21E7B" w:rsidRPr="009B5480" w:rsidRDefault="00E21E7B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 w:val="36"/>
          <w:szCs w:val="36"/>
        </w:rPr>
      </w:pPr>
      <w:r w:rsidRPr="009B5480">
        <w:rPr>
          <w:rFonts w:ascii="宋体" w:hAnsi="宋体"/>
          <w:sz w:val="36"/>
          <w:szCs w:val="36"/>
        </w:rPr>
        <w:t>x=linspace(0,2*pi,101);</w:t>
      </w:r>
    </w:p>
    <w:p w:rsidR="00E21E7B" w:rsidRPr="009B5480" w:rsidRDefault="00E21E7B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 w:val="36"/>
          <w:szCs w:val="36"/>
        </w:rPr>
      </w:pPr>
      <w:r w:rsidRPr="009B5480">
        <w:rPr>
          <w:rFonts w:ascii="宋体" w:hAnsi="宋体"/>
          <w:sz w:val="36"/>
          <w:szCs w:val="36"/>
        </w:rPr>
        <w:t>y=(0.5+(3*sin(x))./(1+x.^2)).*cos(x);</w:t>
      </w:r>
    </w:p>
    <w:p w:rsidR="00E21E7B" w:rsidRPr="009B5480" w:rsidRDefault="00E21E7B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 w:val="36"/>
          <w:szCs w:val="36"/>
        </w:rPr>
      </w:pPr>
    </w:p>
    <w:p w:rsidR="00E21E7B" w:rsidRPr="009B5480" w:rsidRDefault="00E21E7B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 w:val="36"/>
          <w:szCs w:val="36"/>
        </w:rPr>
      </w:pPr>
      <w:r w:rsidRPr="009B5480">
        <w:rPr>
          <w:rFonts w:ascii="宋体" w:hAnsi="宋体"/>
          <w:sz w:val="36"/>
          <w:szCs w:val="36"/>
        </w:rPr>
        <w:lastRenderedPageBreak/>
        <w:t>figure</w:t>
      </w:r>
    </w:p>
    <w:p w:rsidR="00E21E7B" w:rsidRPr="009B5480" w:rsidRDefault="00E21E7B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 w:val="36"/>
          <w:szCs w:val="36"/>
        </w:rPr>
      </w:pPr>
      <w:r w:rsidRPr="009B5480">
        <w:rPr>
          <w:rFonts w:ascii="宋体" w:hAnsi="宋体"/>
          <w:sz w:val="36"/>
          <w:szCs w:val="36"/>
        </w:rPr>
        <w:t>plot(x,y,'r-o');</w:t>
      </w:r>
    </w:p>
    <w:p w:rsidR="00E21E7B" w:rsidRPr="009B5480" w:rsidRDefault="00E21E7B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 w:val="36"/>
          <w:szCs w:val="36"/>
        </w:rPr>
      </w:pPr>
      <w:r w:rsidRPr="009B5480">
        <w:rPr>
          <w:rFonts w:ascii="宋体" w:hAnsi="宋体" w:hint="eastAsia"/>
          <w:sz w:val="36"/>
          <w:szCs w:val="36"/>
        </w:rPr>
        <w:t>title('y=(0.5+(3*sin(x))./(1+x.^2)).*cos(x)的曲线如下图所示');</w:t>
      </w:r>
    </w:p>
    <w:p w:rsidR="00E21E7B" w:rsidRPr="00E21E7B" w:rsidRDefault="009B5480" w:rsidP="00E21E7B">
      <w:pPr>
        <w:spacing w:line="600" w:lineRule="auto"/>
        <w:jc w:val="left"/>
        <w:rPr>
          <w:rFonts w:ascii="宋体" w:hAnsi="宋体"/>
          <w:szCs w:val="21"/>
        </w:rPr>
      </w:pPr>
      <w:r w:rsidRPr="00152B50">
        <w:rPr>
          <w:noProof/>
        </w:rPr>
        <w:drawing>
          <wp:inline distT="0" distB="0" distL="0" distR="0">
            <wp:extent cx="5275580" cy="4170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38" w:rsidRDefault="009B5480" w:rsidP="00CF5738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5580" cy="16408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7B" w:rsidRPr="009B5480" w:rsidRDefault="00E21E7B" w:rsidP="00CF5738">
      <w:pPr>
        <w:spacing w:line="600" w:lineRule="auto"/>
        <w:jc w:val="left"/>
        <w:rPr>
          <w:noProof/>
          <w:sz w:val="44"/>
          <w:szCs w:val="48"/>
          <w:highlight w:val="yellow"/>
        </w:rPr>
      </w:pPr>
      <w:r w:rsidRPr="009B5480">
        <w:rPr>
          <w:rFonts w:hint="eastAsia"/>
          <w:noProof/>
          <w:sz w:val="44"/>
          <w:szCs w:val="48"/>
          <w:highlight w:val="yellow"/>
        </w:rPr>
        <w:t>代码：</w:t>
      </w:r>
    </w:p>
    <w:p w:rsidR="00727768" w:rsidRDefault="00727768" w:rsidP="00727768">
      <w:pPr>
        <w:numPr>
          <w:ilvl w:val="0"/>
          <w:numId w:val="9"/>
        </w:numPr>
        <w:spacing w:line="600" w:lineRule="auto"/>
        <w:jc w:val="left"/>
        <w:rPr>
          <w:noProof/>
          <w:sz w:val="44"/>
          <w:szCs w:val="48"/>
        </w:rPr>
      </w:pPr>
      <w:r>
        <w:rPr>
          <w:rFonts w:hint="eastAsia"/>
          <w:noProof/>
          <w:sz w:val="44"/>
          <w:szCs w:val="48"/>
        </w:rPr>
        <w:lastRenderedPageBreak/>
        <w:t xml:space="preserve"> 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>
        <w:rPr>
          <w:rFonts w:hint="eastAsia"/>
          <w:noProof/>
          <w:sz w:val="44"/>
          <w:szCs w:val="48"/>
        </w:rPr>
        <w:t xml:space="preserve"> </w:t>
      </w:r>
      <w:r w:rsidRPr="009B5480">
        <w:rPr>
          <w:noProof/>
          <w:sz w:val="36"/>
          <w:szCs w:val="36"/>
        </w:rPr>
        <w:t>x=linspace(-10,10);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y1=x.*x;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y2=cos(2*x);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y3=y1.*y2;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plot(x,y1,'b-+',x,y2,'g-*',x,y3,'r:*');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title('</w:t>
      </w:r>
      <w:r w:rsidRPr="009B5480">
        <w:rPr>
          <w:rFonts w:hint="eastAsia"/>
          <w:noProof/>
          <w:sz w:val="36"/>
          <w:szCs w:val="36"/>
        </w:rPr>
        <w:t>同一坐标系下用不同颜色和线型绘制三条曲线</w:t>
      </w:r>
      <w:r w:rsidRPr="009B5480">
        <w:rPr>
          <w:rFonts w:hint="eastAsia"/>
          <w:noProof/>
          <w:sz w:val="36"/>
          <w:szCs w:val="36"/>
        </w:rPr>
        <w:t>');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xlabel('x</w:t>
      </w:r>
      <w:r w:rsidRPr="009B5480">
        <w:rPr>
          <w:rFonts w:hint="eastAsia"/>
          <w:noProof/>
          <w:sz w:val="36"/>
          <w:szCs w:val="36"/>
        </w:rPr>
        <w:t>坐标系</w:t>
      </w:r>
      <w:r w:rsidRPr="009B5480">
        <w:rPr>
          <w:rFonts w:hint="eastAsia"/>
          <w:noProof/>
          <w:sz w:val="36"/>
          <w:szCs w:val="36"/>
        </w:rPr>
        <w:t>');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ylabel('y</w:t>
      </w:r>
      <w:r w:rsidRPr="009B5480">
        <w:rPr>
          <w:rFonts w:hint="eastAsia"/>
          <w:noProof/>
          <w:sz w:val="36"/>
          <w:szCs w:val="36"/>
        </w:rPr>
        <w:t>坐标系</w:t>
      </w:r>
      <w:r w:rsidRPr="009B5480">
        <w:rPr>
          <w:rFonts w:hint="eastAsia"/>
          <w:noProof/>
          <w:sz w:val="36"/>
          <w:szCs w:val="36"/>
        </w:rPr>
        <w:t>');</w:t>
      </w:r>
    </w:p>
    <w:p w:rsidR="00727768" w:rsidRPr="009B5480" w:rsidRDefault="00727768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legend('y1=x.*x','y2=cos(2*x)','y3=y1.*y2');</w:t>
      </w:r>
    </w:p>
    <w:p w:rsidR="00727768" w:rsidRDefault="009B5480" w:rsidP="00727768">
      <w:pPr>
        <w:spacing w:line="600" w:lineRule="auto"/>
        <w:jc w:val="left"/>
        <w:rPr>
          <w:noProof/>
        </w:rPr>
      </w:pPr>
      <w:r w:rsidRPr="00152B50">
        <w:rPr>
          <w:noProof/>
        </w:rPr>
        <w:lastRenderedPageBreak/>
        <w:drawing>
          <wp:inline distT="0" distB="0" distL="0" distR="0">
            <wp:extent cx="5273040" cy="407860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68" w:rsidRDefault="00727768" w:rsidP="00727768">
      <w:pPr>
        <w:numPr>
          <w:ilvl w:val="0"/>
          <w:numId w:val="9"/>
        </w:numPr>
        <w:spacing w:line="600" w:lineRule="auto"/>
        <w:jc w:val="left"/>
        <w:rPr>
          <w:noProof/>
          <w:sz w:val="44"/>
          <w:szCs w:val="48"/>
        </w:rPr>
      </w:pPr>
      <w:r w:rsidRPr="00727768">
        <w:rPr>
          <w:rFonts w:hint="eastAsia"/>
          <w:noProof/>
          <w:sz w:val="44"/>
          <w:szCs w:val="48"/>
        </w:rPr>
        <w:t xml:space="preserve"> 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>
        <w:rPr>
          <w:rFonts w:hint="eastAsia"/>
          <w:noProof/>
          <w:sz w:val="44"/>
          <w:szCs w:val="48"/>
        </w:rPr>
        <w:t xml:space="preserve"> </w:t>
      </w:r>
      <w:r w:rsidRPr="009B5480">
        <w:rPr>
          <w:noProof/>
          <w:sz w:val="36"/>
          <w:szCs w:val="36"/>
        </w:rPr>
        <w:t>clc;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clear all;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close all;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x=linspace(-10,10);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y1=x.*x;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y2=cos(2*x);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lastRenderedPageBreak/>
        <w:t>y3=y1.*y2;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subplot(1,3,1),plot(x,y1,'b-+'),title('y1=x.*x</w:t>
      </w:r>
      <w:r w:rsidRPr="009B5480">
        <w:rPr>
          <w:rFonts w:hint="eastAsia"/>
          <w:noProof/>
          <w:sz w:val="36"/>
          <w:szCs w:val="36"/>
        </w:rPr>
        <w:t>的图像</w:t>
      </w:r>
      <w:r w:rsidRPr="009B5480">
        <w:rPr>
          <w:rFonts w:hint="eastAsia"/>
          <w:noProof/>
          <w:sz w:val="36"/>
          <w:szCs w:val="36"/>
        </w:rPr>
        <w:t>'),legend('y1=x.*x');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subplot(1,3,2),plot(x,y2,'g-*'),title('y2=cos(2*x)</w:t>
      </w:r>
      <w:r w:rsidRPr="009B5480">
        <w:rPr>
          <w:rFonts w:hint="eastAsia"/>
          <w:noProof/>
          <w:sz w:val="36"/>
          <w:szCs w:val="36"/>
        </w:rPr>
        <w:t>的图像</w:t>
      </w:r>
      <w:r w:rsidRPr="009B5480">
        <w:rPr>
          <w:rFonts w:hint="eastAsia"/>
          <w:noProof/>
          <w:sz w:val="36"/>
          <w:szCs w:val="36"/>
        </w:rPr>
        <w:t>'),legend('y2=cos(2*x)');</w:t>
      </w:r>
    </w:p>
    <w:p w:rsidR="003E65E1" w:rsidRPr="009B5480" w:rsidRDefault="003E65E1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subplot(1,3,3),plot(x,y3,'r:*'),title('y3=y1.*y2</w:t>
      </w:r>
      <w:r w:rsidRPr="009B5480">
        <w:rPr>
          <w:rFonts w:hint="eastAsia"/>
          <w:noProof/>
          <w:sz w:val="36"/>
          <w:szCs w:val="36"/>
        </w:rPr>
        <w:t>的图像</w:t>
      </w:r>
      <w:r w:rsidRPr="009B5480">
        <w:rPr>
          <w:rFonts w:hint="eastAsia"/>
          <w:noProof/>
          <w:sz w:val="36"/>
          <w:szCs w:val="36"/>
        </w:rPr>
        <w:t>'),legend('y3=y1.*y2');</w:t>
      </w:r>
    </w:p>
    <w:p w:rsidR="003E65E1" w:rsidRDefault="009B5480" w:rsidP="003E65E1">
      <w:pPr>
        <w:spacing w:line="600" w:lineRule="auto"/>
        <w:ind w:left="420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6215" cy="39084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E1" w:rsidRDefault="003E65E1" w:rsidP="003E65E1">
      <w:pPr>
        <w:spacing w:line="600" w:lineRule="auto"/>
        <w:ind w:left="420"/>
        <w:jc w:val="left"/>
        <w:rPr>
          <w:noProof/>
        </w:rPr>
      </w:pPr>
    </w:p>
    <w:p w:rsidR="003E65E1" w:rsidRPr="00727768" w:rsidRDefault="003E65E1" w:rsidP="003E65E1">
      <w:pPr>
        <w:spacing w:line="600" w:lineRule="auto"/>
        <w:ind w:left="420"/>
        <w:jc w:val="left"/>
        <w:rPr>
          <w:noProof/>
          <w:sz w:val="44"/>
          <w:szCs w:val="48"/>
        </w:rPr>
      </w:pPr>
    </w:p>
    <w:p w:rsidR="00727768" w:rsidRDefault="00727768" w:rsidP="00727768">
      <w:pPr>
        <w:numPr>
          <w:ilvl w:val="0"/>
          <w:numId w:val="9"/>
        </w:numPr>
        <w:spacing w:line="600" w:lineRule="auto"/>
        <w:jc w:val="left"/>
        <w:rPr>
          <w:noProof/>
          <w:sz w:val="44"/>
          <w:szCs w:val="48"/>
        </w:rPr>
      </w:pPr>
      <w:r w:rsidRPr="00727768">
        <w:rPr>
          <w:rFonts w:hint="eastAsia"/>
          <w:noProof/>
          <w:sz w:val="44"/>
          <w:szCs w:val="48"/>
        </w:rPr>
        <w:t xml:space="preserve"> 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>
        <w:rPr>
          <w:rFonts w:hint="eastAsia"/>
          <w:noProof/>
          <w:sz w:val="44"/>
          <w:szCs w:val="48"/>
        </w:rPr>
        <w:t xml:space="preserve"> </w:t>
      </w:r>
      <w:r w:rsidRPr="009B5480">
        <w:rPr>
          <w:noProof/>
          <w:sz w:val="36"/>
          <w:szCs w:val="36"/>
        </w:rPr>
        <w:t xml:space="preserve">   clc;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clear all;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close all;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x=-20:1:20;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y1=x.*x;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y2=cos(2*x);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y3=y1.*y2;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plot(x,y1,'b-+',x,y2,'g-*',x,y3,'r:*');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title('</w:t>
      </w:r>
      <w:r w:rsidRPr="009B5480">
        <w:rPr>
          <w:rFonts w:hint="eastAsia"/>
          <w:noProof/>
          <w:sz w:val="36"/>
          <w:szCs w:val="36"/>
        </w:rPr>
        <w:t>同一坐标系下用不同颜色和线型绘制三条曲线</w:t>
      </w:r>
      <w:r w:rsidRPr="009B5480">
        <w:rPr>
          <w:rFonts w:hint="eastAsia"/>
          <w:noProof/>
          <w:sz w:val="36"/>
          <w:szCs w:val="36"/>
        </w:rPr>
        <w:t>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lastRenderedPageBreak/>
        <w:t>xlabel('x</w:t>
      </w:r>
      <w:r w:rsidRPr="009B5480">
        <w:rPr>
          <w:rFonts w:hint="eastAsia"/>
          <w:noProof/>
          <w:sz w:val="36"/>
          <w:szCs w:val="36"/>
        </w:rPr>
        <w:t>坐标系</w:t>
      </w:r>
      <w:r w:rsidRPr="009B5480">
        <w:rPr>
          <w:rFonts w:hint="eastAsia"/>
          <w:noProof/>
          <w:sz w:val="36"/>
          <w:szCs w:val="36"/>
        </w:rPr>
        <w:t>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ylabel('y</w:t>
      </w:r>
      <w:r w:rsidRPr="009B5480">
        <w:rPr>
          <w:rFonts w:hint="eastAsia"/>
          <w:noProof/>
          <w:sz w:val="36"/>
          <w:szCs w:val="36"/>
        </w:rPr>
        <w:t>坐标系</w:t>
      </w:r>
      <w:r w:rsidRPr="009B5480">
        <w:rPr>
          <w:rFonts w:hint="eastAsia"/>
          <w:noProof/>
          <w:sz w:val="36"/>
          <w:szCs w:val="36"/>
        </w:rPr>
        <w:t>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legend('y1=x.*x','y2=cos(2*x)','y3=y1.*y2');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subplot(1,3,1),plot(x,y1,'b-+'),title('y1=x.*x</w:t>
      </w:r>
      <w:r w:rsidRPr="009B5480">
        <w:rPr>
          <w:rFonts w:hint="eastAsia"/>
          <w:noProof/>
          <w:sz w:val="36"/>
          <w:szCs w:val="36"/>
        </w:rPr>
        <w:t>的图像</w:t>
      </w:r>
      <w:r w:rsidRPr="009B5480">
        <w:rPr>
          <w:rFonts w:hint="eastAsia"/>
          <w:noProof/>
          <w:sz w:val="36"/>
          <w:szCs w:val="36"/>
        </w:rPr>
        <w:t>'),legend('y1=x.*x');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subplot(1,3,2),plot(x,y2,'g-*'),title('y2=cos(2*x)</w:t>
      </w:r>
      <w:r w:rsidRPr="009B5480">
        <w:rPr>
          <w:rFonts w:hint="eastAsia"/>
          <w:noProof/>
          <w:sz w:val="36"/>
          <w:szCs w:val="36"/>
        </w:rPr>
        <w:t>的图像</w:t>
      </w:r>
      <w:r w:rsidRPr="009B5480">
        <w:rPr>
          <w:rFonts w:hint="eastAsia"/>
          <w:noProof/>
          <w:sz w:val="36"/>
          <w:szCs w:val="36"/>
        </w:rPr>
        <w:t>'),legend('y2=cos(2*x)');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subplot(1,3,3),plot(x,y3,'r:*'),title('y3=y1.*y2</w:t>
      </w:r>
      <w:r w:rsidRPr="009B5480">
        <w:rPr>
          <w:rFonts w:hint="eastAsia"/>
          <w:noProof/>
          <w:sz w:val="36"/>
          <w:szCs w:val="36"/>
        </w:rPr>
        <w:t>的图像</w:t>
      </w:r>
      <w:r w:rsidRPr="009B5480">
        <w:rPr>
          <w:rFonts w:hint="eastAsia"/>
          <w:noProof/>
          <w:sz w:val="36"/>
          <w:szCs w:val="36"/>
        </w:rPr>
        <w:t>'),legend('y3=y1.*y2');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set(gcf,'position',[80,100,800,600]);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subplot(1,4,1),bar(x,y1,'b');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subplot(1,4,2),stairs(x,y1,'g');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subplot(1,4,3),stem(x,y1,'r');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lastRenderedPageBreak/>
        <w:t>subplot(1,4,4),fill(x,y1,'y');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set(gcf,'position',[80,100,800,600]);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subplot(1,4,1),bar(x,y2,'b');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subplot(1,4,2),stairs(x,y2,'g');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subplot(1,4,3),stem(x,y2,'r');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subplot(1,4,4),fill(x,y2,'y');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figure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set(gcf,'position',[80,100,800,600]);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subplot(1,4,1),bar(x,y3,'b');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subplot(1,4,2),stairs(x,y3,'g');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subplot(1,4,3),stem(x,y3,'r');</w:t>
      </w:r>
    </w:p>
    <w:p w:rsidR="00545D8E" w:rsidRPr="009B5480" w:rsidRDefault="00545D8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subplot(1,4,4),fill(x,y3,'y');</w:t>
      </w:r>
    </w:p>
    <w:p w:rsidR="00545D8E" w:rsidRDefault="009B5480" w:rsidP="00545D8E">
      <w:pPr>
        <w:spacing w:line="600" w:lineRule="auto"/>
        <w:jc w:val="left"/>
        <w:rPr>
          <w:noProof/>
        </w:rPr>
      </w:pPr>
      <w:r w:rsidRPr="00152B50">
        <w:rPr>
          <w:noProof/>
        </w:rPr>
        <w:lastRenderedPageBreak/>
        <w:drawing>
          <wp:inline distT="0" distB="0" distL="0" distR="0">
            <wp:extent cx="5274945" cy="402463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8E" w:rsidRDefault="009B5480" w:rsidP="00545D8E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4945" cy="404050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8E" w:rsidRDefault="009B5480" w:rsidP="00545D8E">
      <w:pPr>
        <w:spacing w:line="600" w:lineRule="auto"/>
        <w:jc w:val="left"/>
        <w:rPr>
          <w:noProof/>
        </w:rPr>
      </w:pPr>
      <w:r w:rsidRPr="00152B50">
        <w:rPr>
          <w:noProof/>
        </w:rPr>
        <w:lastRenderedPageBreak/>
        <w:drawing>
          <wp:inline distT="0" distB="0" distL="0" distR="0">
            <wp:extent cx="5275580" cy="408241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8E" w:rsidRDefault="009B5480" w:rsidP="00545D8E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2405" cy="2061845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12E" w:rsidRPr="009B5480" w:rsidRDefault="00545D8E" w:rsidP="00C5512E">
      <w:pPr>
        <w:spacing w:line="600" w:lineRule="auto"/>
        <w:jc w:val="left"/>
        <w:rPr>
          <w:noProof/>
          <w:sz w:val="44"/>
          <w:szCs w:val="48"/>
          <w:highlight w:val="yellow"/>
        </w:rPr>
      </w:pPr>
      <w:r w:rsidRPr="009B5480">
        <w:rPr>
          <w:rFonts w:hint="eastAsia"/>
          <w:noProof/>
          <w:sz w:val="44"/>
          <w:szCs w:val="48"/>
          <w:highlight w:val="yellow"/>
        </w:rPr>
        <w:t>代码：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x=-5:0.1:5;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y=(x+sqrt(pi))./(exp(1).^2).*(x&lt;=0)+0.5*log(x+(sqrt(1+x.^2))).*(x&gt;0);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lastRenderedPageBreak/>
        <w:t>figure;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noProof/>
          <w:sz w:val="36"/>
          <w:szCs w:val="36"/>
        </w:rPr>
        <w:t>plot(x,y,'r--+');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legend('y</w:t>
      </w:r>
      <w:r w:rsidRPr="009B5480">
        <w:rPr>
          <w:rFonts w:hint="eastAsia"/>
          <w:noProof/>
          <w:sz w:val="36"/>
          <w:szCs w:val="36"/>
        </w:rPr>
        <w:t>曲线</w:t>
      </w:r>
      <w:r w:rsidRPr="009B5480">
        <w:rPr>
          <w:rFonts w:hint="eastAsia"/>
          <w:noProof/>
          <w:sz w:val="36"/>
          <w:szCs w:val="36"/>
        </w:rPr>
        <w:t>');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xlabel('x</w:t>
      </w:r>
      <w:r w:rsidRPr="009B5480">
        <w:rPr>
          <w:rFonts w:hint="eastAsia"/>
          <w:noProof/>
          <w:sz w:val="36"/>
          <w:szCs w:val="36"/>
        </w:rPr>
        <w:t>坐标</w:t>
      </w:r>
      <w:r w:rsidRPr="009B5480">
        <w:rPr>
          <w:rFonts w:hint="eastAsia"/>
          <w:noProof/>
          <w:sz w:val="36"/>
          <w:szCs w:val="36"/>
        </w:rPr>
        <w:t>');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ylabel('y</w:t>
      </w:r>
      <w:r w:rsidRPr="009B5480">
        <w:rPr>
          <w:rFonts w:hint="eastAsia"/>
          <w:noProof/>
          <w:sz w:val="36"/>
          <w:szCs w:val="36"/>
        </w:rPr>
        <w:t>坐标</w:t>
      </w:r>
      <w:r w:rsidRPr="009B5480">
        <w:rPr>
          <w:rFonts w:hint="eastAsia"/>
          <w:noProof/>
          <w:sz w:val="36"/>
          <w:szCs w:val="36"/>
        </w:rPr>
        <w:t>');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36"/>
        </w:rPr>
      </w:pPr>
      <w:r w:rsidRPr="009B5480">
        <w:rPr>
          <w:rFonts w:hint="eastAsia"/>
          <w:noProof/>
          <w:sz w:val="36"/>
          <w:szCs w:val="36"/>
        </w:rPr>
        <w:t>title('</w:t>
      </w:r>
      <w:r w:rsidRPr="009B5480">
        <w:rPr>
          <w:rFonts w:hint="eastAsia"/>
          <w:noProof/>
          <w:sz w:val="36"/>
          <w:szCs w:val="36"/>
        </w:rPr>
        <w:t>绘制已知函数曲线</w:t>
      </w:r>
      <w:r w:rsidRPr="009B5480">
        <w:rPr>
          <w:rFonts w:hint="eastAsia"/>
          <w:noProof/>
          <w:sz w:val="36"/>
          <w:szCs w:val="36"/>
        </w:rPr>
        <w:t>');</w:t>
      </w:r>
    </w:p>
    <w:p w:rsidR="00C5512E" w:rsidRDefault="009B5480" w:rsidP="00545D8E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3040" cy="415988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80" w:rsidRDefault="009B5480" w:rsidP="00545D8E">
      <w:pPr>
        <w:spacing w:line="600" w:lineRule="auto"/>
        <w:jc w:val="left"/>
        <w:rPr>
          <w:noProof/>
        </w:rPr>
      </w:pPr>
      <w:r w:rsidRPr="00152B50">
        <w:rPr>
          <w:noProof/>
        </w:rPr>
        <w:lastRenderedPageBreak/>
        <w:drawing>
          <wp:inline distT="0" distB="0" distL="0" distR="0">
            <wp:extent cx="5276850" cy="1962785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80" w:rsidRPr="009B5480" w:rsidRDefault="009B5480" w:rsidP="00545D8E">
      <w:pPr>
        <w:spacing w:line="600" w:lineRule="auto"/>
        <w:jc w:val="left"/>
        <w:rPr>
          <w:noProof/>
          <w:sz w:val="44"/>
          <w:szCs w:val="48"/>
          <w:highlight w:val="yellow"/>
        </w:rPr>
      </w:pPr>
      <w:r w:rsidRPr="009B5480">
        <w:rPr>
          <w:rFonts w:hint="eastAsia"/>
          <w:noProof/>
          <w:sz w:val="44"/>
          <w:szCs w:val="48"/>
          <w:highlight w:val="yellow"/>
        </w:rPr>
        <w:t>代码：</w:t>
      </w:r>
    </w:p>
    <w:p w:rsidR="00C5512E" w:rsidRPr="00C5512E" w:rsidRDefault="00C5512E" w:rsidP="00545D8E">
      <w:pPr>
        <w:spacing w:line="600" w:lineRule="auto"/>
        <w:jc w:val="left"/>
        <w:rPr>
          <w:noProof/>
          <w:sz w:val="40"/>
          <w:szCs w:val="44"/>
        </w:rPr>
      </w:pPr>
    </w:p>
    <w:p w:rsidR="00C5512E" w:rsidRPr="009B5480" w:rsidRDefault="00C5512E" w:rsidP="00C5512E">
      <w:pP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 xml:space="preserve">%%  </w:t>
      </w:r>
      <w:r w:rsidRPr="009B5480">
        <w:rPr>
          <w:rFonts w:hint="eastAsia"/>
          <w:noProof/>
          <w:sz w:val="36"/>
          <w:szCs w:val="40"/>
        </w:rPr>
        <w:t>初始化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clc;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clear all;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close all;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 xml:space="preserve">%% </w:t>
      </w:r>
      <w:r w:rsidRPr="009B5480">
        <w:rPr>
          <w:rFonts w:hint="eastAsia"/>
          <w:noProof/>
          <w:sz w:val="36"/>
          <w:szCs w:val="40"/>
        </w:rPr>
        <w:t>得到函数值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[x,y]=meshgrid(linspace(-5,5,21),linspace(0,10,21));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z=cos(x).*  cos(y)  .*exp(-(sqrt(x.^2+y.^2))./4);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 xml:space="preserve">%% </w:t>
      </w:r>
      <w:r w:rsidRPr="009B5480">
        <w:rPr>
          <w:rFonts w:hint="eastAsia"/>
          <w:noProof/>
          <w:sz w:val="36"/>
          <w:szCs w:val="40"/>
        </w:rPr>
        <w:t>画图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figure;</w:t>
      </w: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</w:p>
    <w:p w:rsidR="00C5512E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lastRenderedPageBreak/>
        <w:t>subplot(</w:t>
      </w:r>
      <w:r w:rsidR="004B3775" w:rsidRPr="009B5480">
        <w:rPr>
          <w:rFonts w:hint="eastAsia"/>
          <w:noProof/>
          <w:sz w:val="36"/>
          <w:szCs w:val="40"/>
        </w:rPr>
        <w:t>2</w:t>
      </w:r>
      <w:r w:rsidR="004B3775" w:rsidRPr="009B5480">
        <w:rPr>
          <w:rFonts w:hint="eastAsia"/>
          <w:noProof/>
          <w:sz w:val="36"/>
          <w:szCs w:val="40"/>
        </w:rPr>
        <w:t>，</w:t>
      </w:r>
      <w:r w:rsidR="004B3775" w:rsidRPr="009B5480">
        <w:rPr>
          <w:rFonts w:hint="eastAsia"/>
          <w:noProof/>
          <w:sz w:val="36"/>
          <w:szCs w:val="40"/>
        </w:rPr>
        <w:t>1</w:t>
      </w:r>
      <w:r w:rsidRPr="009B5480">
        <w:rPr>
          <w:rFonts w:hint="eastAsia"/>
          <w:noProof/>
          <w:sz w:val="36"/>
          <w:szCs w:val="40"/>
        </w:rPr>
        <w:t>,1),surf(x,y,z),title('</w:t>
      </w:r>
      <w:r w:rsidRPr="009B5480">
        <w:rPr>
          <w:rFonts w:hint="eastAsia"/>
          <w:noProof/>
          <w:sz w:val="36"/>
          <w:szCs w:val="40"/>
        </w:rPr>
        <w:t>曲面图</w:t>
      </w:r>
      <w:r w:rsidRPr="009B5480">
        <w:rPr>
          <w:rFonts w:hint="eastAsia"/>
          <w:noProof/>
          <w:sz w:val="36"/>
          <w:szCs w:val="40"/>
        </w:rPr>
        <w:t>');</w:t>
      </w:r>
    </w:p>
    <w:p w:rsidR="00727768" w:rsidRPr="009B5480" w:rsidRDefault="00C5512E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>subplot(</w:t>
      </w:r>
      <w:r w:rsidR="004B3775" w:rsidRPr="009B5480">
        <w:rPr>
          <w:rFonts w:hint="eastAsia"/>
          <w:noProof/>
          <w:sz w:val="36"/>
          <w:szCs w:val="40"/>
        </w:rPr>
        <w:t>2</w:t>
      </w:r>
      <w:r w:rsidR="004B3775" w:rsidRPr="009B5480">
        <w:rPr>
          <w:rFonts w:hint="eastAsia"/>
          <w:noProof/>
          <w:sz w:val="36"/>
          <w:szCs w:val="40"/>
        </w:rPr>
        <w:t>，</w:t>
      </w:r>
      <w:r w:rsidR="004B3775" w:rsidRPr="009B5480">
        <w:rPr>
          <w:rFonts w:hint="eastAsia"/>
          <w:noProof/>
          <w:sz w:val="36"/>
          <w:szCs w:val="40"/>
        </w:rPr>
        <w:t>1</w:t>
      </w:r>
      <w:r w:rsidRPr="009B5480">
        <w:rPr>
          <w:rFonts w:hint="eastAsia"/>
          <w:noProof/>
          <w:sz w:val="36"/>
          <w:szCs w:val="40"/>
        </w:rPr>
        <w:t>,2),contour(x,y,z),title('</w:t>
      </w:r>
      <w:r w:rsidRPr="009B5480">
        <w:rPr>
          <w:rFonts w:hint="eastAsia"/>
          <w:noProof/>
          <w:sz w:val="36"/>
          <w:szCs w:val="40"/>
        </w:rPr>
        <w:t>等高线图</w:t>
      </w:r>
      <w:r w:rsidRPr="009B5480">
        <w:rPr>
          <w:rFonts w:hint="eastAsia"/>
          <w:noProof/>
          <w:sz w:val="36"/>
          <w:szCs w:val="40"/>
        </w:rPr>
        <w:t>');</w:t>
      </w:r>
    </w:p>
    <w:p w:rsidR="00C5512E" w:rsidRDefault="009B5480" w:rsidP="00C5512E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1770" cy="4004945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75" w:rsidRDefault="004B3775" w:rsidP="00C5512E">
      <w:pPr>
        <w:spacing w:line="600" w:lineRule="auto"/>
        <w:jc w:val="left"/>
        <w:rPr>
          <w:noProof/>
        </w:rPr>
      </w:pPr>
    </w:p>
    <w:p w:rsidR="004B3775" w:rsidRDefault="009B5480" w:rsidP="00C5512E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0500" cy="83121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80" w:rsidRPr="009B5480" w:rsidRDefault="009B5480" w:rsidP="00C5512E">
      <w:pPr>
        <w:spacing w:line="600" w:lineRule="auto"/>
        <w:jc w:val="left"/>
        <w:rPr>
          <w:noProof/>
          <w:sz w:val="44"/>
          <w:szCs w:val="48"/>
          <w:highlight w:val="yellow"/>
        </w:rPr>
      </w:pPr>
      <w:r w:rsidRPr="009B5480">
        <w:rPr>
          <w:rFonts w:hint="eastAsia"/>
          <w:noProof/>
          <w:sz w:val="44"/>
          <w:szCs w:val="48"/>
          <w:highlight w:val="yellow"/>
        </w:rPr>
        <w:t>代码：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 xml:space="preserve">%% </w:t>
      </w:r>
      <w:r w:rsidRPr="009B5480">
        <w:rPr>
          <w:rFonts w:hint="eastAsia"/>
          <w:noProof/>
          <w:sz w:val="36"/>
          <w:szCs w:val="40"/>
        </w:rPr>
        <w:t>初始化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clc;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clear all;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lastRenderedPageBreak/>
        <w:t>close all;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 xml:space="preserve">%% </w:t>
      </w:r>
      <w:r w:rsidRPr="009B5480">
        <w:rPr>
          <w:rFonts w:hint="eastAsia"/>
          <w:noProof/>
          <w:sz w:val="36"/>
          <w:szCs w:val="40"/>
        </w:rPr>
        <w:t>得到函数值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theta=0:0.01:2*pi;</w:t>
      </w:r>
    </w:p>
    <w:p w:rsidR="005814A6" w:rsidRPr="009B5480" w:rsidRDefault="005814A6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a=input('input a:');</w:t>
      </w:r>
    </w:p>
    <w:p w:rsidR="005814A6" w:rsidRPr="009B5480" w:rsidRDefault="005814A6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b=input('input b:');</w:t>
      </w:r>
    </w:p>
    <w:p w:rsidR="005814A6" w:rsidRPr="009B5480" w:rsidRDefault="005814A6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 xml:space="preserve">n=input('input n:'); 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rou=a*sin(b+n.^theta);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 xml:space="preserve">%% </w:t>
      </w:r>
      <w:r w:rsidRPr="009B5480">
        <w:rPr>
          <w:rFonts w:hint="eastAsia"/>
          <w:noProof/>
          <w:sz w:val="36"/>
          <w:szCs w:val="40"/>
        </w:rPr>
        <w:t>绘制</w:t>
      </w:r>
    </w:p>
    <w:p w:rsidR="004B3775" w:rsidRPr="009B5480" w:rsidRDefault="004B3775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polar(theta,rou);</w:t>
      </w:r>
    </w:p>
    <w:p w:rsidR="004B3775" w:rsidRPr="009B5480" w:rsidRDefault="005814A6" w:rsidP="009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>title('a=1,b=1,c=2</w:t>
      </w:r>
      <w:r w:rsidRPr="009B5480">
        <w:rPr>
          <w:rFonts w:hint="eastAsia"/>
          <w:noProof/>
          <w:sz w:val="36"/>
          <w:szCs w:val="40"/>
        </w:rPr>
        <w:t>的极坐标曲线</w:t>
      </w:r>
      <w:r w:rsidRPr="009B5480">
        <w:rPr>
          <w:rFonts w:hint="eastAsia"/>
          <w:noProof/>
          <w:sz w:val="36"/>
          <w:szCs w:val="40"/>
        </w:rPr>
        <w:t>');</w:t>
      </w:r>
    </w:p>
    <w:p w:rsidR="005814A6" w:rsidRDefault="009B5480" w:rsidP="004B3775">
      <w:pPr>
        <w:spacing w:line="600" w:lineRule="auto"/>
        <w:jc w:val="left"/>
        <w:rPr>
          <w:noProof/>
        </w:rPr>
      </w:pPr>
      <w:r w:rsidRPr="00152B50">
        <w:rPr>
          <w:noProof/>
        </w:rPr>
        <w:lastRenderedPageBreak/>
        <w:drawing>
          <wp:inline distT="0" distB="0" distL="0" distR="0">
            <wp:extent cx="5276850" cy="3891280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A6" w:rsidRDefault="009B5480" w:rsidP="004B3775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4686300" cy="463867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A6" w:rsidRDefault="009B5480" w:rsidP="004B3775">
      <w:pPr>
        <w:spacing w:line="600" w:lineRule="auto"/>
        <w:jc w:val="left"/>
        <w:rPr>
          <w:noProof/>
        </w:rPr>
      </w:pPr>
      <w:r w:rsidRPr="00152B50">
        <w:rPr>
          <w:noProof/>
        </w:rPr>
        <w:lastRenderedPageBreak/>
        <w:drawing>
          <wp:inline distT="0" distB="0" distL="0" distR="0">
            <wp:extent cx="5276215" cy="3975100"/>
            <wp:effectExtent l="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A6" w:rsidRDefault="009B5480" w:rsidP="004B3775">
      <w:pPr>
        <w:spacing w:line="600" w:lineRule="auto"/>
        <w:jc w:val="left"/>
        <w:rPr>
          <w:noProof/>
        </w:rPr>
      </w:pPr>
      <w:r w:rsidRPr="00152B50">
        <w:rPr>
          <w:noProof/>
        </w:rPr>
        <w:drawing>
          <wp:inline distT="0" distB="0" distL="0" distR="0">
            <wp:extent cx="5274310" cy="3925570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75" w:rsidRDefault="004B3775" w:rsidP="00C5512E">
      <w:pPr>
        <w:spacing w:line="600" w:lineRule="auto"/>
        <w:jc w:val="left"/>
        <w:rPr>
          <w:noProof/>
        </w:rPr>
      </w:pPr>
    </w:p>
    <w:p w:rsidR="005814A6" w:rsidRDefault="005814A6" w:rsidP="00C5512E">
      <w:pPr>
        <w:spacing w:line="600" w:lineRule="auto"/>
        <w:jc w:val="left"/>
        <w:rPr>
          <w:noProof/>
        </w:rPr>
      </w:pPr>
    </w:p>
    <w:p w:rsidR="005814A6" w:rsidRPr="009B5480" w:rsidRDefault="005814A6" w:rsidP="00C5512E">
      <w:pP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>由上述例子可知</w:t>
      </w:r>
    </w:p>
    <w:p w:rsidR="005814A6" w:rsidRPr="009B5480" w:rsidRDefault="009B5480" w:rsidP="00C5512E">
      <w:pPr>
        <w:spacing w:line="600" w:lineRule="auto"/>
        <w:jc w:val="left"/>
        <w:rPr>
          <w:noProof/>
          <w:sz w:val="36"/>
          <w:szCs w:val="40"/>
        </w:rPr>
      </w:pPr>
      <w:r w:rsidRPr="009B5480">
        <w:rPr>
          <w:noProof/>
          <w:sz w:val="36"/>
          <w:szCs w:val="40"/>
        </w:rPr>
        <w:t>a</w:t>
      </w:r>
      <w:r w:rsidR="005814A6" w:rsidRPr="009B5480">
        <w:rPr>
          <w:rFonts w:hint="eastAsia"/>
          <w:noProof/>
          <w:sz w:val="36"/>
          <w:szCs w:val="40"/>
        </w:rPr>
        <w:t>决定图形大小</w:t>
      </w:r>
    </w:p>
    <w:p w:rsidR="004B3775" w:rsidRPr="009B5480" w:rsidRDefault="009B5480" w:rsidP="00C5512E">
      <w:pP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>b</w:t>
      </w:r>
      <w:r w:rsidRPr="009B5480">
        <w:rPr>
          <w:rFonts w:hint="eastAsia"/>
          <w:noProof/>
          <w:sz w:val="36"/>
          <w:szCs w:val="40"/>
        </w:rPr>
        <w:t>决定旋转角度</w:t>
      </w:r>
    </w:p>
    <w:p w:rsidR="009B5480" w:rsidRPr="009B5480" w:rsidRDefault="009B5480" w:rsidP="00C5512E">
      <w:pPr>
        <w:spacing w:line="600" w:lineRule="auto"/>
        <w:jc w:val="left"/>
        <w:rPr>
          <w:noProof/>
          <w:sz w:val="36"/>
          <w:szCs w:val="40"/>
        </w:rPr>
      </w:pPr>
      <w:r w:rsidRPr="009B5480">
        <w:rPr>
          <w:rFonts w:hint="eastAsia"/>
          <w:noProof/>
          <w:sz w:val="36"/>
          <w:szCs w:val="40"/>
        </w:rPr>
        <w:t>n</w:t>
      </w:r>
      <w:r w:rsidRPr="009B5480">
        <w:rPr>
          <w:rFonts w:hint="eastAsia"/>
          <w:noProof/>
          <w:sz w:val="36"/>
          <w:szCs w:val="40"/>
        </w:rPr>
        <w:t>决定扇叶数</w:t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9B54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实验验证了理论课学习的数值分析以及对m</w:t>
      </w:r>
      <w:r>
        <w:rPr>
          <w:rFonts w:ascii="宋体" w:hAnsi="宋体"/>
          <w:sz w:val="30"/>
          <w:szCs w:val="30"/>
        </w:rPr>
        <w:t>atlab</w:t>
      </w:r>
      <w:r>
        <w:rPr>
          <w:rFonts w:ascii="宋体" w:hAnsi="宋体" w:hint="eastAsia"/>
          <w:sz w:val="30"/>
          <w:szCs w:val="30"/>
        </w:rPr>
        <w:t>绘图有了较为深入的掌握。</w:t>
      </w:r>
    </w:p>
    <w:sectPr w:rsidR="007711CC" w:rsidRPr="00D574E6" w:rsidSect="00352773">
      <w:headerReference w:type="default" r:id="rId2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D08" w:rsidRDefault="004D5D08" w:rsidP="00636DD0">
      <w:r>
        <w:separator/>
      </w:r>
    </w:p>
  </w:endnote>
  <w:endnote w:type="continuationSeparator" w:id="0">
    <w:p w:rsidR="004D5D08" w:rsidRDefault="004D5D08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D08" w:rsidRDefault="004D5D08" w:rsidP="00636DD0">
      <w:r>
        <w:separator/>
      </w:r>
    </w:p>
  </w:footnote>
  <w:footnote w:type="continuationSeparator" w:id="0">
    <w:p w:rsidR="004D5D08" w:rsidRDefault="004D5D08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9B5480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945D8"/>
    <w:multiLevelType w:val="hybridMultilevel"/>
    <w:tmpl w:val="845AE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7A0CB7"/>
    <w:multiLevelType w:val="hybridMultilevel"/>
    <w:tmpl w:val="8BE43B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7B"/>
    <w:rsid w:val="00002878"/>
    <w:rsid w:val="00007B31"/>
    <w:rsid w:val="000518B8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314D57"/>
    <w:rsid w:val="003229C6"/>
    <w:rsid w:val="003328E0"/>
    <w:rsid w:val="00352773"/>
    <w:rsid w:val="00393CEE"/>
    <w:rsid w:val="003B0B9B"/>
    <w:rsid w:val="003E65E1"/>
    <w:rsid w:val="003F20FA"/>
    <w:rsid w:val="00456B27"/>
    <w:rsid w:val="004B3775"/>
    <w:rsid w:val="004C693C"/>
    <w:rsid w:val="004D5D08"/>
    <w:rsid w:val="00511C85"/>
    <w:rsid w:val="00530D60"/>
    <w:rsid w:val="00545D8E"/>
    <w:rsid w:val="00561A3F"/>
    <w:rsid w:val="005814A6"/>
    <w:rsid w:val="005D6EB7"/>
    <w:rsid w:val="00636DD0"/>
    <w:rsid w:val="00727768"/>
    <w:rsid w:val="007711CC"/>
    <w:rsid w:val="00774FBD"/>
    <w:rsid w:val="007A113B"/>
    <w:rsid w:val="007F2478"/>
    <w:rsid w:val="008A4138"/>
    <w:rsid w:val="008D72DA"/>
    <w:rsid w:val="009B5480"/>
    <w:rsid w:val="00A75E99"/>
    <w:rsid w:val="00BA4DFC"/>
    <w:rsid w:val="00BC4E3F"/>
    <w:rsid w:val="00C071DD"/>
    <w:rsid w:val="00C34C22"/>
    <w:rsid w:val="00C5512E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21E7B"/>
    <w:rsid w:val="00E42A72"/>
    <w:rsid w:val="00E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500E"/>
  <w15:docId w15:val="{A390453B-A408-4A68-8929-882768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ACF27-B62C-4F39-9676-0D8C9A16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151</TotalTime>
  <Pages>17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2</cp:revision>
  <dcterms:created xsi:type="dcterms:W3CDTF">2019-11-29T01:16:00Z</dcterms:created>
  <dcterms:modified xsi:type="dcterms:W3CDTF">2019-11-29T03:53:00Z</dcterms:modified>
</cp:coreProperties>
</file>