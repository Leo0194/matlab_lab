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FD493D">
        <w:rPr>
          <w:rFonts w:hint="eastAsia"/>
          <w:b/>
          <w:szCs w:val="21"/>
          <w:u w:val="single"/>
        </w:rPr>
        <w:t>22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</w:t>
      </w:r>
      <w:r w:rsidR="0028324F" w:rsidRPr="003424E9">
        <w:rPr>
          <w:rStyle w:val="20"/>
        </w:rPr>
        <w:t xml:space="preserve">  </w:t>
      </w:r>
      <w:r w:rsidR="003424E9" w:rsidRPr="003424E9">
        <w:rPr>
          <w:rStyle w:val="20"/>
        </w:rPr>
        <w:t>MATLAB实验三</w:t>
      </w:r>
      <w:r w:rsidR="0028324F" w:rsidRPr="003424E9">
        <w:rPr>
          <w:rStyle w:val="20"/>
        </w:rPr>
        <w:t xml:space="preserve"> </w:t>
      </w:r>
      <w:r w:rsidR="0028324F" w:rsidRPr="00D574E6">
        <w:rPr>
          <w:rFonts w:ascii="宋体" w:hAnsi="宋体"/>
          <w:szCs w:val="21"/>
          <w:u w:val="single"/>
        </w:rPr>
        <w:t xml:space="preserve"> </w:t>
      </w:r>
      <w:r w:rsidRPr="00D574E6">
        <w:rPr>
          <w:rFonts w:ascii="宋体" w:hAnsi="宋体" w:hint="eastAsia"/>
          <w:szCs w:val="21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3E0810" w:rsidRPr="00D574E6" w:rsidRDefault="003E0810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完成M</w:t>
      </w:r>
      <w:r>
        <w:rPr>
          <w:rFonts w:ascii="宋体" w:hAnsi="宋体"/>
          <w:sz w:val="30"/>
          <w:szCs w:val="30"/>
        </w:rPr>
        <w:t>ATLAB</w:t>
      </w:r>
      <w:r>
        <w:rPr>
          <w:rFonts w:ascii="宋体" w:hAnsi="宋体" w:hint="eastAsia"/>
          <w:sz w:val="30"/>
          <w:szCs w:val="30"/>
        </w:rPr>
        <w:t>实验三，共五小题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7A113B" w:rsidRPr="00D574E6" w:rsidRDefault="003E0810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Matlab</w:t>
      </w:r>
      <w:proofErr w:type="spellEnd"/>
      <w:r>
        <w:rPr>
          <w:rFonts w:ascii="宋体" w:hAnsi="宋体" w:hint="eastAsia"/>
          <w:sz w:val="30"/>
          <w:szCs w:val="30"/>
        </w:rPr>
        <w:t>函数求解数学问题。</w:t>
      </w:r>
    </w:p>
    <w:p w:rsidR="00561A3F" w:rsidRPr="00D574E6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3424E9" w:rsidRPr="00B53CAA" w:rsidRDefault="003424E9" w:rsidP="003424E9">
      <w:pPr>
        <w:numPr>
          <w:ilvl w:val="0"/>
          <w:numId w:val="9"/>
        </w:numPr>
        <w:spacing w:line="600" w:lineRule="auto"/>
        <w:jc w:val="left"/>
        <w:rPr>
          <w:rFonts w:ascii="宋体" w:hAnsi="宋体"/>
          <w:sz w:val="32"/>
          <w:szCs w:val="32"/>
          <w:highlight w:val="green"/>
        </w:rPr>
      </w:pPr>
      <w:r w:rsidRPr="00FF04F8">
        <w:rPr>
          <w:rFonts w:ascii="宋体" w:hAnsi="宋体" w:hint="eastAsia"/>
          <w:sz w:val="32"/>
          <w:szCs w:val="32"/>
        </w:rPr>
        <w:t xml:space="preserve"> </w:t>
      </w:r>
      <w:r w:rsidR="00FF04F8" w:rsidRPr="00B53CAA">
        <w:rPr>
          <w:rFonts w:ascii="宋体" w:hAnsi="宋体" w:hint="eastAsia"/>
          <w:sz w:val="32"/>
          <w:szCs w:val="32"/>
          <w:highlight w:val="green"/>
        </w:rPr>
        <w:t>求解A</w:t>
      </w:r>
      <w:r w:rsidR="00FF04F8" w:rsidRPr="00B53CAA">
        <w:rPr>
          <w:rFonts w:ascii="宋体" w:hAnsi="宋体"/>
          <w:sz w:val="32"/>
          <w:szCs w:val="32"/>
          <w:highlight w:val="green"/>
        </w:rPr>
        <w:t>X=B</w:t>
      </w:r>
      <w:bookmarkStart w:id="0" w:name="_GoBack"/>
      <w:bookmarkEnd w:id="0"/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[a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1,a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2,n1,n2]=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linearSolu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(m1,m2,theta)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a1=0;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a2=0;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n1=0;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n2=0;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A=[m1*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cosd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theta)   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-m1   -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sind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(theta)   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m1*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sind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theta)   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0        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cosd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(theta)   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0                     m2         -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sind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theta)   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0;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0                      0           -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cosd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theta)   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1;];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X=[a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1;a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2;n1;n2];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g=9.8;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B=[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0;m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1*g;0;m2*g];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3424E9" w:rsidRDefault="003424E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X=A\B</w:t>
      </w:r>
    </w:p>
    <w:p w:rsidR="003424E9" w:rsidRDefault="00711D10" w:rsidP="003424E9">
      <w:pPr>
        <w:spacing w:line="600" w:lineRule="auto"/>
        <w:ind w:firstLineChars="1000" w:firstLine="2100"/>
        <w:jc w:val="left"/>
        <w:rPr>
          <w:noProof/>
        </w:rPr>
      </w:pPr>
      <w:r w:rsidRPr="00DB379B">
        <w:rPr>
          <w:noProof/>
        </w:rPr>
        <w:drawing>
          <wp:inline distT="0" distB="0" distL="0" distR="0">
            <wp:extent cx="2819400" cy="2447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F8" w:rsidRPr="00FF04F8" w:rsidRDefault="00FF04F8" w:rsidP="00FF04F8">
      <w:pPr>
        <w:spacing w:line="600" w:lineRule="auto"/>
        <w:jc w:val="left"/>
        <w:rPr>
          <w:rFonts w:hint="eastAsia"/>
          <w:noProof/>
          <w:sz w:val="32"/>
          <w:szCs w:val="32"/>
        </w:rPr>
      </w:pPr>
      <w:r w:rsidRPr="00B53CAA">
        <w:rPr>
          <w:rFonts w:hint="eastAsia"/>
          <w:noProof/>
          <w:sz w:val="32"/>
          <w:szCs w:val="32"/>
          <w:highlight w:val="green"/>
        </w:rPr>
        <w:t>二、求解</w:t>
      </w:r>
      <w:r>
        <w:rPr>
          <w:rFonts w:hint="eastAsia"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</w:t>
      </w:r>
      <w:r w:rsidRPr="00FF04F8">
        <w:rPr>
          <w:position w:val="-28"/>
          <w:sz w:val="32"/>
          <w:szCs w:val="32"/>
        </w:rPr>
        <w:object w:dxaOrig="18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8pt;height:59.4pt" o:ole="">
            <v:imagedata r:id="rId9" o:title=""/>
          </v:shape>
          <o:OLEObject Type="Embed" ProgID="Equation.DSMT4" ShapeID="_x0000_i1030" DrawAspect="Content" ObjectID="_1635925013" r:id="rId10"/>
        </w:objec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lastRenderedPageBreak/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f=f1Solu(n);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f=n+10*log(n*2+5);</w:t>
      </w:r>
    </w:p>
    <w:p w:rsidR="00711D10" w:rsidRP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f2=f2Solu(n)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x=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1:n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;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f=x.*(x+1);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s=sum(f)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y=f1Solu(40)/(f1Solu(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30)+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f1Solu(20))</w:t>
      </w:r>
    </w:p>
    <w:p w:rsidR="00711D10" w:rsidRDefault="00711D10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y2=f2Solu(40)/(f2Solu(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30)+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f2Solu(20))</w:t>
      </w:r>
    </w:p>
    <w:p w:rsidR="00CF5738" w:rsidRDefault="00353FEB" w:rsidP="003E0810">
      <w:pPr>
        <w:spacing w:line="600" w:lineRule="auto"/>
        <w:ind w:firstLineChars="900" w:firstLine="189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4F09E7D" wp14:editId="35067D3A">
            <wp:extent cx="2200275" cy="303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F6" w:rsidRPr="00BD1BF6" w:rsidRDefault="00BD1BF6" w:rsidP="00BD1BF6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B53CAA">
        <w:rPr>
          <w:rFonts w:ascii="宋体" w:hAnsi="宋体" w:hint="eastAsia"/>
          <w:sz w:val="32"/>
          <w:szCs w:val="32"/>
          <w:highlight w:val="green"/>
        </w:rPr>
        <w:t>三</w:t>
      </w:r>
      <w:r w:rsidRPr="00B53CAA">
        <w:rPr>
          <w:rFonts w:ascii="宋体" w:hAnsi="宋体" w:hint="eastAsia"/>
          <w:sz w:val="32"/>
          <w:szCs w:val="32"/>
          <w:highlight w:val="green"/>
        </w:rPr>
        <w:t>、生成30000个随机数，检验随机数性质</w:t>
      </w:r>
    </w:p>
    <w:p w:rsidR="00BD1BF6" w:rsidRPr="00BD1BF6" w:rsidRDefault="00BD1BF6" w:rsidP="00BD1BF6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x=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rand(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1,30000);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junzhi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=mean(x)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fangcha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=std(x)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max_num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=max(x)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min_num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=min(x)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len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=length(find(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:)&gt;0.5));</w:t>
      </w:r>
    </w:p>
    <w:p w:rsidR="00353FEB" w:rsidRDefault="00353FEB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percentage=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len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/30000</w:t>
      </w:r>
    </w:p>
    <w:p w:rsidR="00353FEB" w:rsidRDefault="00353FEB" w:rsidP="00353FEB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353FEB" w:rsidRDefault="00961CE3" w:rsidP="003E0810">
      <w:pPr>
        <w:spacing w:line="600" w:lineRule="auto"/>
        <w:ind w:firstLineChars="1300" w:firstLine="273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890B674" wp14:editId="52648D8C">
            <wp:extent cx="1796307" cy="46651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320" cy="46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F6" w:rsidRPr="00BD1BF6" w:rsidRDefault="00BD1BF6" w:rsidP="00BD1BF6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B53CAA">
        <w:rPr>
          <w:rFonts w:ascii="宋体" w:hAnsi="宋体" w:hint="eastAsia"/>
          <w:sz w:val="32"/>
          <w:szCs w:val="32"/>
          <w:highlight w:val="green"/>
        </w:rPr>
        <w:t>四、三次样条插值室内外温度数据表</w:t>
      </w:r>
    </w:p>
    <w:p w:rsidR="000E5489" w:rsidRDefault="000E5489" w:rsidP="000E548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</w:t>
      </w: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Èý´ÎÑùÌõ²åÖµ</w:t>
      </w:r>
    </w:p>
    <w:p w:rsidR="000E5489" w:rsidRDefault="000E5489" w:rsidP="000E548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lastRenderedPageBreak/>
        <w:t xml:space="preserve"> 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h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6:2:18];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t1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18.0 20.0 22.0 25.0 30.0 28.0 24.0];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t2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15.0 19.0 24.0 28.0 34.0 32.0 30.0];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ObjectOfchazhi1=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csapi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h,t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1);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ObjectOfchazhi2=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csapi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h,t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2);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hh</w:t>
      </w:r>
      <w:proofErr w:type="spellEnd"/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6.5 8.5 10.5 12.5 14.5 16.5 18.5];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resultOfObjectOfchazhi1=</w:t>
      </w:r>
      <w:proofErr w:type="spellStart"/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fnval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ObjectOfchazhi1,hh)</w:t>
      </w:r>
    </w:p>
    <w:p w:rsidR="000E5489" w:rsidRDefault="000E548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resultOfObjectOfchazhi2=</w:t>
      </w:r>
      <w:proofErr w:type="spellStart"/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fnval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ObjectOfchazhi2,hh)</w:t>
      </w:r>
    </w:p>
    <w:p w:rsidR="000E5489" w:rsidRDefault="000E5489" w:rsidP="00CF5738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F0E5A1B" wp14:editId="0BC39D09">
            <wp:extent cx="5274310" cy="2049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F6" w:rsidRPr="00BD1BF6" w:rsidRDefault="00BD1BF6" w:rsidP="00CF5738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B53CAA">
        <w:rPr>
          <w:rFonts w:ascii="宋体" w:hAnsi="宋体" w:hint="eastAsia"/>
          <w:sz w:val="32"/>
          <w:szCs w:val="32"/>
          <w:highlight w:val="green"/>
        </w:rPr>
        <w:t>五、5次拟合多项式，绘制</w:t>
      </w:r>
      <w:proofErr w:type="spellStart"/>
      <w:r w:rsidRPr="00B53CAA">
        <w:rPr>
          <w:rFonts w:ascii="宋体" w:hAnsi="宋体" w:hint="eastAsia"/>
          <w:sz w:val="32"/>
          <w:szCs w:val="32"/>
          <w:highlight w:val="green"/>
        </w:rPr>
        <w:t>l</w:t>
      </w:r>
      <w:r w:rsidRPr="00B53CAA">
        <w:rPr>
          <w:rFonts w:ascii="宋体" w:hAnsi="宋体"/>
          <w:sz w:val="32"/>
          <w:szCs w:val="32"/>
          <w:highlight w:val="green"/>
        </w:rPr>
        <w:t>gx</w:t>
      </w:r>
      <w:proofErr w:type="spellEnd"/>
      <w:r w:rsidRPr="00B53CAA">
        <w:rPr>
          <w:rFonts w:ascii="宋体" w:hAnsi="宋体" w:hint="eastAsia"/>
          <w:sz w:val="32"/>
          <w:szCs w:val="32"/>
          <w:highlight w:val="green"/>
        </w:rPr>
        <w:t>和p</w:t>
      </w:r>
      <w:r w:rsidRPr="00B53CAA">
        <w:rPr>
          <w:rFonts w:ascii="宋体" w:hAnsi="宋体"/>
          <w:sz w:val="32"/>
          <w:szCs w:val="32"/>
          <w:highlight w:val="green"/>
        </w:rPr>
        <w:t>(x)</w:t>
      </w:r>
      <w:r w:rsidRPr="00B53CAA">
        <w:rPr>
          <w:rFonts w:ascii="宋体" w:hAnsi="宋体" w:hint="eastAsia"/>
          <w:sz w:val="32"/>
          <w:szCs w:val="32"/>
          <w:highlight w:val="green"/>
        </w:rPr>
        <w:t>函数曲线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x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1:10:101];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lgx</w:t>
      </w:r>
      <w:proofErr w:type="spellEnd"/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=[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0 1.0414 1.3222 1.4914 1.6128 1.7076 1.7853 1.8513 1.9085 1.9510 2.0043];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polyfit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x,lgx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,5);</w:t>
      </w:r>
    </w:p>
    <w:p w:rsidR="00570015" w:rsidRDefault="00756579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%</w:t>
      </w:r>
      <w:r w:rsidR="00570015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poly2sym(p)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x0=1:1:101;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y0=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polyval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(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p,x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0);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570015" w:rsidRDefault="00570015" w:rsidP="003E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plot(</w:t>
      </w:r>
      <w:proofErr w:type="spellStart"/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x,lgx</w:t>
      </w:r>
      <w:proofErr w:type="spellEnd"/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'*'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,x0,y0,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'--'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0E5489" w:rsidRDefault="00570015" w:rsidP="00CF5738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DC7873F" wp14:editId="261181E0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15" w:rsidRPr="00570015" w:rsidRDefault="00570015" w:rsidP="00CF5738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0E5489" w:rsidRPr="000E5489" w:rsidRDefault="00570015" w:rsidP="00CF5738">
      <w:pPr>
        <w:spacing w:line="60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123AE1A" wp14:editId="4D42028F">
            <wp:extent cx="5274310" cy="4704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1964DA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本次实验，认真完成各项作业，熟练掌握了离散点的插值拟合过程，统计均值、均方差、最大值、最小值，巩固了上节课学习的矩阵计算。收获颇丰！</w:t>
      </w:r>
    </w:p>
    <w:sectPr w:rsidR="007711CC" w:rsidRPr="00D574E6" w:rsidSect="00352773">
      <w:headerReference w:type="default" r:id="rId1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7C1" w:rsidRDefault="001A77C1" w:rsidP="00636DD0">
      <w:r>
        <w:separator/>
      </w:r>
    </w:p>
  </w:endnote>
  <w:endnote w:type="continuationSeparator" w:id="0">
    <w:p w:rsidR="001A77C1" w:rsidRDefault="001A77C1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7C1" w:rsidRDefault="001A77C1" w:rsidP="00636DD0">
      <w:r>
        <w:separator/>
      </w:r>
    </w:p>
  </w:footnote>
  <w:footnote w:type="continuationSeparator" w:id="0">
    <w:p w:rsidR="001A77C1" w:rsidRDefault="001A77C1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11D10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A61C2"/>
    <w:multiLevelType w:val="hybridMultilevel"/>
    <w:tmpl w:val="B6543B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9"/>
    <w:rsid w:val="00002878"/>
    <w:rsid w:val="00007B31"/>
    <w:rsid w:val="00064C98"/>
    <w:rsid w:val="000B0E3E"/>
    <w:rsid w:val="000C60C3"/>
    <w:rsid w:val="000D0275"/>
    <w:rsid w:val="000E5489"/>
    <w:rsid w:val="001217FC"/>
    <w:rsid w:val="001924F5"/>
    <w:rsid w:val="001940BF"/>
    <w:rsid w:val="001957B6"/>
    <w:rsid w:val="001964DA"/>
    <w:rsid w:val="0019777B"/>
    <w:rsid w:val="001A77C1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424E9"/>
    <w:rsid w:val="00352773"/>
    <w:rsid w:val="00353FEB"/>
    <w:rsid w:val="00393CEE"/>
    <w:rsid w:val="003B0B9B"/>
    <w:rsid w:val="003E0810"/>
    <w:rsid w:val="003F20FA"/>
    <w:rsid w:val="00456B27"/>
    <w:rsid w:val="004C693C"/>
    <w:rsid w:val="00511C85"/>
    <w:rsid w:val="00530D60"/>
    <w:rsid w:val="00561A3F"/>
    <w:rsid w:val="00570015"/>
    <w:rsid w:val="005D6EB7"/>
    <w:rsid w:val="00636DD0"/>
    <w:rsid w:val="00711D10"/>
    <w:rsid w:val="00756579"/>
    <w:rsid w:val="007711CC"/>
    <w:rsid w:val="00774FBD"/>
    <w:rsid w:val="007A113B"/>
    <w:rsid w:val="007F2478"/>
    <w:rsid w:val="008D72DA"/>
    <w:rsid w:val="00961CE3"/>
    <w:rsid w:val="00A75E99"/>
    <w:rsid w:val="00B53CAA"/>
    <w:rsid w:val="00BA4DFC"/>
    <w:rsid w:val="00BC4E3F"/>
    <w:rsid w:val="00BD1BF6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A2796"/>
    <w:rsid w:val="00FD493D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A5888"/>
  <w15:docId w15:val="{264FB456-F75F-4C81-84DA-2D113974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424E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94</TotalTime>
  <Pages>7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8</cp:revision>
  <dcterms:created xsi:type="dcterms:W3CDTF">2019-11-22T01:16:00Z</dcterms:created>
  <dcterms:modified xsi:type="dcterms:W3CDTF">2019-11-22T02:50:00Z</dcterms:modified>
</cp:coreProperties>
</file>